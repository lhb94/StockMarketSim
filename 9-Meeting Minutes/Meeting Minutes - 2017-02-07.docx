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3CA" w:rsidRDefault="00A73DB1" w:rsidP="001C32EF">
      <w:pPr>
        <w:pStyle w:val="Title"/>
      </w:pPr>
      <w:r>
        <w:t>Meeting Minutes: Group 29</w:t>
      </w:r>
    </w:p>
    <w:p w:rsidR="001C32EF" w:rsidRPr="001C32EF" w:rsidRDefault="001C32EF" w:rsidP="00A73DB1">
      <w:pPr>
        <w:rPr>
          <w:i/>
        </w:rPr>
      </w:pPr>
      <w:r w:rsidRPr="00375632">
        <w:rPr>
          <w:b/>
        </w:rPr>
        <w:t xml:space="preserve">Meeting Type: </w:t>
      </w:r>
      <w:r w:rsidR="00A73DB1">
        <w:t>Initial meeting – Introductions and First Thoughts</w:t>
      </w:r>
    </w:p>
    <w:p w:rsidR="001C32EF" w:rsidRDefault="001C32EF" w:rsidP="001C32EF"/>
    <w:p w:rsidR="001C32EF" w:rsidRPr="00516D9D" w:rsidRDefault="001C32EF" w:rsidP="001C32EF">
      <w:r w:rsidRPr="00375632">
        <w:rPr>
          <w:b/>
        </w:rPr>
        <w:t>Meeting Date:</w:t>
      </w:r>
      <w:r w:rsidR="00516D9D">
        <w:rPr>
          <w:b/>
        </w:rPr>
        <w:t xml:space="preserve"> </w:t>
      </w:r>
      <w:r w:rsidR="00516D9D" w:rsidRPr="00516D9D">
        <w:t>07-02-2017</w:t>
      </w:r>
    </w:p>
    <w:p w:rsidR="001C32EF" w:rsidRDefault="001C32EF" w:rsidP="001C32EF"/>
    <w:p w:rsidR="001C32EF" w:rsidRPr="00375632" w:rsidRDefault="001C32EF" w:rsidP="001C32EF">
      <w:pPr>
        <w:rPr>
          <w:b/>
        </w:rPr>
      </w:pPr>
      <w:r w:rsidRPr="00375632">
        <w:rPr>
          <w:b/>
        </w:rPr>
        <w:t>Meeting Start Time:</w:t>
      </w:r>
      <w:r w:rsidR="00516D9D">
        <w:rPr>
          <w:b/>
        </w:rPr>
        <w:t xml:space="preserve"> </w:t>
      </w:r>
      <w:r w:rsidR="00516D9D" w:rsidRPr="00516D9D">
        <w:t>14:00</w:t>
      </w:r>
    </w:p>
    <w:p w:rsidR="001C32EF" w:rsidRDefault="001C32EF" w:rsidP="001C32EF"/>
    <w:p w:rsidR="001C32EF" w:rsidRPr="00375632" w:rsidRDefault="001C32EF" w:rsidP="001C32EF">
      <w:pPr>
        <w:rPr>
          <w:b/>
        </w:rPr>
      </w:pPr>
      <w:r w:rsidRPr="00375632">
        <w:rPr>
          <w:b/>
        </w:rPr>
        <w:t>Meeting End Time:</w:t>
      </w:r>
      <w:r w:rsidR="00516D9D">
        <w:rPr>
          <w:b/>
        </w:rPr>
        <w:t xml:space="preserve"> </w:t>
      </w:r>
      <w:r w:rsidR="00516D9D" w:rsidRPr="00516D9D">
        <w:t>14:30</w:t>
      </w:r>
    </w:p>
    <w:p w:rsidR="001C32EF" w:rsidRDefault="001C32EF" w:rsidP="001C32EF"/>
    <w:p w:rsidR="001C32EF" w:rsidRPr="00375632" w:rsidRDefault="001C32EF" w:rsidP="001C32EF">
      <w:pPr>
        <w:rPr>
          <w:b/>
        </w:rPr>
      </w:pPr>
      <w:r w:rsidRPr="00375632">
        <w:rPr>
          <w:b/>
        </w:rPr>
        <w:t xml:space="preserve">Attendance: </w:t>
      </w:r>
    </w:p>
    <w:p w:rsidR="001C32EF" w:rsidRDefault="001C32EF" w:rsidP="001C32EF"/>
    <w:p w:rsidR="001C32EF" w:rsidRDefault="00516D9D" w:rsidP="001C32EF">
      <w:pPr>
        <w:rPr>
          <w:i/>
        </w:rPr>
      </w:pPr>
      <w:r>
        <w:rPr>
          <w:i/>
        </w:rPr>
        <w:t>Chalmers, Jamie</w:t>
      </w:r>
    </w:p>
    <w:p w:rsidR="00516D9D" w:rsidRDefault="00516D9D" w:rsidP="001C32EF">
      <w:pPr>
        <w:rPr>
          <w:i/>
        </w:rPr>
      </w:pPr>
      <w:proofErr w:type="spellStart"/>
      <w:r>
        <w:rPr>
          <w:i/>
        </w:rPr>
        <w:t>Galal</w:t>
      </w:r>
      <w:proofErr w:type="spellEnd"/>
      <w:r>
        <w:rPr>
          <w:i/>
        </w:rPr>
        <w:t xml:space="preserve">, </w:t>
      </w:r>
      <w:proofErr w:type="spellStart"/>
      <w:r>
        <w:rPr>
          <w:i/>
        </w:rPr>
        <w:t>Hedy</w:t>
      </w:r>
      <w:proofErr w:type="spellEnd"/>
      <w:r>
        <w:rPr>
          <w:i/>
        </w:rPr>
        <w:t xml:space="preserve"> Y</w:t>
      </w:r>
    </w:p>
    <w:p w:rsidR="00516D9D" w:rsidRDefault="00516D9D" w:rsidP="001C32EF">
      <w:pPr>
        <w:rPr>
          <w:i/>
        </w:rPr>
      </w:pPr>
      <w:r>
        <w:rPr>
          <w:i/>
        </w:rPr>
        <w:t xml:space="preserve">Grewal, </w:t>
      </w:r>
      <w:proofErr w:type="spellStart"/>
      <w:r>
        <w:rPr>
          <w:i/>
        </w:rPr>
        <w:t>Ankur</w:t>
      </w:r>
      <w:proofErr w:type="spellEnd"/>
      <w:r>
        <w:rPr>
          <w:i/>
        </w:rPr>
        <w:t xml:space="preserve"> </w:t>
      </w:r>
    </w:p>
    <w:p w:rsidR="001C32EF" w:rsidRDefault="001C32EF" w:rsidP="001C32EF"/>
    <w:p w:rsidR="001C32EF" w:rsidRPr="00375632" w:rsidRDefault="001C32EF" w:rsidP="001C32EF">
      <w:pPr>
        <w:rPr>
          <w:b/>
        </w:rPr>
      </w:pPr>
      <w:r w:rsidRPr="00375632">
        <w:rPr>
          <w:b/>
        </w:rPr>
        <w:t>Absence:</w:t>
      </w:r>
    </w:p>
    <w:p w:rsidR="001C32EF" w:rsidRDefault="001C32EF" w:rsidP="001C32EF"/>
    <w:p w:rsidR="001C32EF" w:rsidRDefault="00516D9D" w:rsidP="001C32EF">
      <w:r>
        <w:rPr>
          <w:i/>
        </w:rPr>
        <w:t>Harris-Browning, Levi – Absence was expected, contact has not yet been made with this team member.</w:t>
      </w:r>
    </w:p>
    <w:p w:rsidR="001C32EF" w:rsidRDefault="001C32EF" w:rsidP="001C32EF"/>
    <w:p w:rsidR="001C32EF" w:rsidRPr="00375632" w:rsidRDefault="001C32EF" w:rsidP="001C32EF">
      <w:pPr>
        <w:rPr>
          <w:b/>
        </w:rPr>
      </w:pPr>
      <w:r w:rsidRPr="00375632">
        <w:rPr>
          <w:b/>
        </w:rPr>
        <w:t>Progress:</w:t>
      </w:r>
    </w:p>
    <w:p w:rsidR="001C32EF" w:rsidRDefault="001C32EF" w:rsidP="001C32EF"/>
    <w:p w:rsidR="001C32EF" w:rsidRDefault="009756C3">
      <w:pPr>
        <w:rPr>
          <w:i/>
        </w:rPr>
      </w:pPr>
      <w:r>
        <w:rPr>
          <w:i/>
        </w:rPr>
        <w:t>First contact has been made between team. All members have seen project brief.</w:t>
      </w:r>
    </w:p>
    <w:p w:rsidR="00516D9D" w:rsidRDefault="00516D9D"/>
    <w:p w:rsidR="001C32EF" w:rsidRPr="00375632" w:rsidRDefault="001C32EF" w:rsidP="001C32EF">
      <w:pPr>
        <w:rPr>
          <w:b/>
        </w:rPr>
      </w:pPr>
      <w:r w:rsidRPr="00375632">
        <w:rPr>
          <w:b/>
        </w:rPr>
        <w:t>Actions:</w:t>
      </w:r>
    </w:p>
    <w:p w:rsidR="001C32EF" w:rsidRDefault="001C32EF" w:rsidP="001C32EF"/>
    <w:p w:rsidR="001C32EF" w:rsidRDefault="009756C3" w:rsidP="001C32EF">
      <w:pPr>
        <w:rPr>
          <w:i/>
        </w:rPr>
      </w:pPr>
      <w:r>
        <w:rPr>
          <w:i/>
        </w:rPr>
        <w:t xml:space="preserve">All: </w:t>
      </w:r>
      <w:r w:rsidRPr="009756C3">
        <w:rPr>
          <w:i/>
        </w:rPr>
        <w:t>Thoroughly read brief, ensure all aspects are understood to a reasonable level.</w:t>
      </w:r>
    </w:p>
    <w:p w:rsidR="001C32EF" w:rsidRDefault="0007536F" w:rsidP="001C32EF">
      <w:pPr>
        <w:rPr>
          <w:i/>
        </w:rPr>
      </w:pPr>
      <w:r>
        <w:rPr>
          <w:i/>
        </w:rPr>
        <w:t>Jamie</w:t>
      </w:r>
      <w:r w:rsidR="009756C3">
        <w:rPr>
          <w:i/>
        </w:rPr>
        <w:t xml:space="preserve">: </w:t>
      </w:r>
      <w:r>
        <w:rPr>
          <w:i/>
        </w:rPr>
        <w:t>Consider</w:t>
      </w:r>
      <w:r w:rsidR="009756C3">
        <w:rPr>
          <w:i/>
        </w:rPr>
        <w:t xml:space="preserve"> software requirement</w:t>
      </w:r>
      <w:r>
        <w:rPr>
          <w:i/>
        </w:rPr>
        <w:t xml:space="preserve">s, create use case diagrams and, if it makes sense at this stage, </w:t>
      </w:r>
      <w:r w:rsidR="009756C3">
        <w:rPr>
          <w:i/>
        </w:rPr>
        <w:t xml:space="preserve">entity-relationship </w:t>
      </w:r>
      <w:r>
        <w:rPr>
          <w:i/>
        </w:rPr>
        <w:t>and class diagrams.</w:t>
      </w:r>
    </w:p>
    <w:p w:rsidR="0007536F" w:rsidRDefault="0007536F" w:rsidP="001C32EF">
      <w:pPr>
        <w:rPr>
          <w:i/>
        </w:rPr>
      </w:pPr>
      <w:proofErr w:type="spellStart"/>
      <w:r>
        <w:rPr>
          <w:i/>
        </w:rPr>
        <w:t>Hedy</w:t>
      </w:r>
      <w:proofErr w:type="spellEnd"/>
      <w:r>
        <w:rPr>
          <w:i/>
        </w:rPr>
        <w:t>: Create draft of logo and possibly consider UI design ideas.</w:t>
      </w:r>
    </w:p>
    <w:p w:rsidR="001C32EF" w:rsidRDefault="0007536F" w:rsidP="001C32EF">
      <w:proofErr w:type="spellStart"/>
      <w:r>
        <w:rPr>
          <w:i/>
        </w:rPr>
        <w:t>Ankur</w:t>
      </w:r>
      <w:proofErr w:type="spellEnd"/>
      <w:r>
        <w:rPr>
          <w:i/>
        </w:rPr>
        <w:t>: Create initial draft of project plan, including time estimates, etc.</w:t>
      </w:r>
    </w:p>
    <w:p w:rsidR="001C32EF" w:rsidRDefault="001C32EF" w:rsidP="001C32EF"/>
    <w:p w:rsidR="00375632" w:rsidRPr="00516D9D" w:rsidRDefault="001C32EF" w:rsidP="001C32EF">
      <w:r w:rsidRPr="00375632">
        <w:rPr>
          <w:b/>
        </w:rPr>
        <w:t>Next Meeting:</w:t>
      </w:r>
      <w:r w:rsidR="00516D9D">
        <w:rPr>
          <w:b/>
        </w:rPr>
        <w:t xml:space="preserve"> </w:t>
      </w:r>
      <w:r w:rsidR="00516D9D">
        <w:t>Not specified, will be discussed informally.</w:t>
      </w:r>
    </w:p>
    <w:p w:rsidR="00375632" w:rsidRDefault="00375632" w:rsidP="001C32EF"/>
    <w:p w:rsidR="001C32EF" w:rsidRPr="00375632" w:rsidRDefault="001C32EF" w:rsidP="001C32EF">
      <w:pPr>
        <w:rPr>
          <w:b/>
        </w:rPr>
      </w:pPr>
      <w:r w:rsidRPr="00375632">
        <w:rPr>
          <w:b/>
        </w:rPr>
        <w:t>Additional Comments:</w:t>
      </w:r>
    </w:p>
    <w:p w:rsidR="00375632" w:rsidRDefault="00375632" w:rsidP="001C32EF"/>
    <w:p w:rsidR="00375632" w:rsidRPr="00375632" w:rsidRDefault="009756C3" w:rsidP="001C32EF">
      <w:pPr>
        <w:rPr>
          <w:i/>
        </w:rPr>
      </w:pPr>
      <w:r>
        <w:rPr>
          <w:i/>
        </w:rPr>
        <w:t>This meeting was primarily to introduce ourselves to each other, start thinking about what approach we w</w:t>
      </w:r>
      <w:r w:rsidR="001605B2">
        <w:rPr>
          <w:i/>
        </w:rPr>
        <w:t>ant to take to the project, including roles within the group. As we have not met every member of the team yet, we did not commit to anything, but have started to identify roles such as Project Manager, Analyst, and Technical Lead. We discussed which tools and platforms we would use.</w:t>
      </w:r>
      <w:bookmarkStart w:id="0" w:name="_GoBack"/>
      <w:bookmarkEnd w:id="0"/>
    </w:p>
    <w:p w:rsidR="00375632" w:rsidRDefault="00375632" w:rsidP="001C32EF"/>
    <w:p w:rsidR="00375632" w:rsidRPr="00375632" w:rsidRDefault="00375632" w:rsidP="001C32EF">
      <w:pPr>
        <w:rPr>
          <w:i/>
        </w:rPr>
      </w:pPr>
    </w:p>
    <w:p w:rsidR="001C32EF" w:rsidRPr="001C32EF" w:rsidRDefault="001C32EF" w:rsidP="001C32EF"/>
    <w:sectPr w:rsidR="001C32EF" w:rsidRPr="001C32EF" w:rsidSect="009C73C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EF"/>
    <w:rsid w:val="0007536F"/>
    <w:rsid w:val="001605B2"/>
    <w:rsid w:val="001C32EF"/>
    <w:rsid w:val="00375632"/>
    <w:rsid w:val="00516D9D"/>
    <w:rsid w:val="009756C3"/>
    <w:rsid w:val="009C73CA"/>
    <w:rsid w:val="00A73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9F50FE"/>
  <w14:defaultImageDpi w14:val="300"/>
  <w15:docId w15:val="{215ADB86-B3DE-4B2D-AE1F-27D9DBC8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2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2E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6298">
      <w:bodyDiv w:val="1"/>
      <w:marLeft w:val="0"/>
      <w:marRight w:val="0"/>
      <w:marTop w:val="0"/>
      <w:marBottom w:val="0"/>
      <w:divBdr>
        <w:top w:val="none" w:sz="0" w:space="0" w:color="auto"/>
        <w:left w:val="none" w:sz="0" w:space="0" w:color="auto"/>
        <w:bottom w:val="none" w:sz="0" w:space="0" w:color="auto"/>
        <w:right w:val="none" w:sz="0" w:space="0" w:color="auto"/>
      </w:divBdr>
    </w:div>
    <w:div w:id="1080831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A11A4DBC</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Fisher</dc:creator>
  <cp:keywords/>
  <dc:description/>
  <cp:lastModifiedBy>Jamie Chalmers</cp:lastModifiedBy>
  <cp:revision>5</cp:revision>
  <dcterms:created xsi:type="dcterms:W3CDTF">2017-02-07T14:37:00Z</dcterms:created>
  <dcterms:modified xsi:type="dcterms:W3CDTF">2017-02-07T14:51:00Z</dcterms:modified>
</cp:coreProperties>
</file>