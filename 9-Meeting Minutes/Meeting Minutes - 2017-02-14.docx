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3CA" w:rsidRDefault="00A73DB1" w:rsidP="001C32EF">
      <w:pPr>
        <w:pStyle w:val="Title"/>
      </w:pPr>
      <w:r>
        <w:t>Meeting Minutes: Group 29</w:t>
      </w:r>
    </w:p>
    <w:p w:rsidR="001C32EF" w:rsidRPr="001C32EF" w:rsidRDefault="001C32EF" w:rsidP="00A73DB1">
      <w:pPr>
        <w:rPr>
          <w:i/>
        </w:rPr>
      </w:pPr>
      <w:r w:rsidRPr="00375632">
        <w:rPr>
          <w:b/>
        </w:rPr>
        <w:t xml:space="preserve">Meeting Type: </w:t>
      </w:r>
      <w:r w:rsidR="00567515">
        <w:t>Review Meeting</w:t>
      </w:r>
    </w:p>
    <w:p w:rsidR="001C32EF" w:rsidRDefault="001C32EF" w:rsidP="001C32EF"/>
    <w:p w:rsidR="001C32EF" w:rsidRPr="00516D9D" w:rsidRDefault="001C32EF" w:rsidP="001C32EF">
      <w:r w:rsidRPr="00375632">
        <w:rPr>
          <w:b/>
        </w:rPr>
        <w:t>Meeting Date:</w:t>
      </w:r>
      <w:r w:rsidR="00516D9D">
        <w:rPr>
          <w:b/>
        </w:rPr>
        <w:t xml:space="preserve"> </w:t>
      </w:r>
      <w:r w:rsidR="00567515">
        <w:t>14</w:t>
      </w:r>
      <w:r w:rsidR="00516D9D" w:rsidRPr="00516D9D">
        <w:t>-02-2017</w:t>
      </w:r>
    </w:p>
    <w:p w:rsidR="001C32EF" w:rsidRDefault="001C32EF" w:rsidP="001C32EF"/>
    <w:p w:rsidR="001C32EF" w:rsidRPr="00375632" w:rsidRDefault="001C32EF" w:rsidP="001C32EF">
      <w:pPr>
        <w:rPr>
          <w:b/>
        </w:rPr>
      </w:pPr>
      <w:r w:rsidRPr="00375632">
        <w:rPr>
          <w:b/>
        </w:rPr>
        <w:t>Meeting Start Time:</w:t>
      </w:r>
      <w:r w:rsidR="00516D9D">
        <w:rPr>
          <w:b/>
        </w:rPr>
        <w:t xml:space="preserve"> </w:t>
      </w:r>
      <w:r w:rsidR="00567515">
        <w:t>12</w:t>
      </w:r>
      <w:r w:rsidR="00516D9D" w:rsidRPr="00516D9D">
        <w:t>:00</w:t>
      </w:r>
    </w:p>
    <w:p w:rsidR="001C32EF" w:rsidRDefault="001C32EF" w:rsidP="001C32EF"/>
    <w:p w:rsidR="001C32EF" w:rsidRPr="00375632" w:rsidRDefault="001C32EF" w:rsidP="001C32EF">
      <w:pPr>
        <w:rPr>
          <w:b/>
        </w:rPr>
      </w:pPr>
      <w:r w:rsidRPr="00375632">
        <w:rPr>
          <w:b/>
        </w:rPr>
        <w:t>Meeting End Time:</w:t>
      </w:r>
      <w:r w:rsidR="00516D9D">
        <w:rPr>
          <w:b/>
        </w:rPr>
        <w:t xml:space="preserve"> </w:t>
      </w:r>
      <w:r w:rsidR="00516D9D" w:rsidRPr="00516D9D">
        <w:t>1</w:t>
      </w:r>
      <w:r w:rsidR="00567515">
        <w:t>2</w:t>
      </w:r>
      <w:r w:rsidR="00516D9D" w:rsidRPr="00516D9D">
        <w:t>:30</w:t>
      </w:r>
    </w:p>
    <w:p w:rsidR="001C32EF" w:rsidRDefault="001C32EF" w:rsidP="001C32EF"/>
    <w:p w:rsidR="001C32EF" w:rsidRPr="00375632" w:rsidRDefault="001C32EF" w:rsidP="001C32EF">
      <w:pPr>
        <w:rPr>
          <w:b/>
        </w:rPr>
      </w:pPr>
      <w:r w:rsidRPr="00375632">
        <w:rPr>
          <w:b/>
        </w:rPr>
        <w:t xml:space="preserve">Attendance: </w:t>
      </w:r>
    </w:p>
    <w:p w:rsidR="001C32EF" w:rsidRDefault="001C32EF" w:rsidP="001C32EF"/>
    <w:p w:rsidR="001C32EF" w:rsidRDefault="00516D9D" w:rsidP="001C32EF">
      <w:pPr>
        <w:rPr>
          <w:i/>
        </w:rPr>
      </w:pPr>
      <w:r>
        <w:rPr>
          <w:i/>
        </w:rPr>
        <w:t>Chalmers, Jamie</w:t>
      </w:r>
    </w:p>
    <w:p w:rsidR="00516D9D" w:rsidRDefault="00516D9D" w:rsidP="001C32EF">
      <w:pPr>
        <w:rPr>
          <w:i/>
        </w:rPr>
      </w:pPr>
      <w:proofErr w:type="spellStart"/>
      <w:r>
        <w:rPr>
          <w:i/>
        </w:rPr>
        <w:t>Galal</w:t>
      </w:r>
      <w:proofErr w:type="spellEnd"/>
      <w:r>
        <w:rPr>
          <w:i/>
        </w:rPr>
        <w:t xml:space="preserve">, </w:t>
      </w:r>
      <w:proofErr w:type="spellStart"/>
      <w:r>
        <w:rPr>
          <w:i/>
        </w:rPr>
        <w:t>Hedy</w:t>
      </w:r>
      <w:proofErr w:type="spellEnd"/>
      <w:r>
        <w:rPr>
          <w:i/>
        </w:rPr>
        <w:t xml:space="preserve"> Y</w:t>
      </w:r>
    </w:p>
    <w:p w:rsidR="00516D9D" w:rsidRDefault="00567515" w:rsidP="001C32EF">
      <w:pPr>
        <w:rPr>
          <w:i/>
        </w:rPr>
      </w:pPr>
      <w:r>
        <w:rPr>
          <w:i/>
        </w:rPr>
        <w:t>Harris-Browning, Levi</w:t>
      </w:r>
    </w:p>
    <w:p w:rsidR="001C32EF" w:rsidRDefault="001C32EF" w:rsidP="001C32EF"/>
    <w:p w:rsidR="001C32EF" w:rsidRPr="00375632" w:rsidRDefault="001C32EF" w:rsidP="001C32EF">
      <w:pPr>
        <w:rPr>
          <w:b/>
        </w:rPr>
      </w:pPr>
      <w:r w:rsidRPr="00375632">
        <w:rPr>
          <w:b/>
        </w:rPr>
        <w:t>Absence:</w:t>
      </w:r>
    </w:p>
    <w:p w:rsidR="001C32EF" w:rsidRDefault="001C32EF" w:rsidP="001C32EF"/>
    <w:p w:rsidR="001C32EF" w:rsidRDefault="00567515" w:rsidP="001C32EF">
      <w:r>
        <w:rPr>
          <w:i/>
        </w:rPr>
        <w:t xml:space="preserve">Grewal, </w:t>
      </w:r>
      <w:proofErr w:type="spellStart"/>
      <w:r>
        <w:rPr>
          <w:i/>
        </w:rPr>
        <w:t>Ankur</w:t>
      </w:r>
      <w:proofErr w:type="spellEnd"/>
      <w:r w:rsidR="00516D9D">
        <w:rPr>
          <w:i/>
        </w:rPr>
        <w:t xml:space="preserve"> – </w:t>
      </w:r>
      <w:r>
        <w:rPr>
          <w:i/>
        </w:rPr>
        <w:t>Did not respond to invitation to meeting.</w:t>
      </w:r>
    </w:p>
    <w:p w:rsidR="001C32EF" w:rsidRDefault="001C32EF" w:rsidP="001C32EF"/>
    <w:p w:rsidR="001C32EF" w:rsidRPr="00375632" w:rsidRDefault="001C32EF" w:rsidP="001C32EF">
      <w:pPr>
        <w:rPr>
          <w:b/>
        </w:rPr>
      </w:pPr>
      <w:r w:rsidRPr="00375632">
        <w:rPr>
          <w:b/>
        </w:rPr>
        <w:t>Progress:</w:t>
      </w:r>
    </w:p>
    <w:p w:rsidR="001C32EF" w:rsidRDefault="001C32EF" w:rsidP="001C32EF"/>
    <w:p w:rsidR="001C32EF" w:rsidRDefault="00567515">
      <w:pPr>
        <w:rPr>
          <w:i/>
        </w:rPr>
      </w:pPr>
      <w:r>
        <w:rPr>
          <w:i/>
        </w:rPr>
        <w:t xml:space="preserve">Levi was introduced to team. </w:t>
      </w:r>
      <w:proofErr w:type="spellStart"/>
      <w:r>
        <w:rPr>
          <w:i/>
        </w:rPr>
        <w:t>Hedy</w:t>
      </w:r>
      <w:proofErr w:type="spellEnd"/>
      <w:r>
        <w:rPr>
          <w:i/>
        </w:rPr>
        <w:t xml:space="preserve"> has completed first draft of logo, and created file-sharing platform. Plans to create software designs were abandoned as it became obvious that a requirements documents should be produced first.</w:t>
      </w:r>
    </w:p>
    <w:p w:rsidR="00516D9D" w:rsidRDefault="00516D9D"/>
    <w:p w:rsidR="001C32EF" w:rsidRPr="00375632" w:rsidRDefault="001C32EF" w:rsidP="001C32EF">
      <w:pPr>
        <w:rPr>
          <w:b/>
        </w:rPr>
      </w:pPr>
      <w:r w:rsidRPr="00375632">
        <w:rPr>
          <w:b/>
        </w:rPr>
        <w:t>Actions:</w:t>
      </w:r>
    </w:p>
    <w:p w:rsidR="001C32EF" w:rsidRDefault="001C32EF" w:rsidP="001C32EF"/>
    <w:p w:rsidR="001C32EF" w:rsidRDefault="00567515" w:rsidP="001C32EF">
      <w:pPr>
        <w:rPr>
          <w:i/>
        </w:rPr>
      </w:pPr>
      <w:r>
        <w:rPr>
          <w:i/>
        </w:rPr>
        <w:t>All members to</w:t>
      </w:r>
      <w:r w:rsidR="009756C3">
        <w:rPr>
          <w:i/>
        </w:rPr>
        <w:t xml:space="preserve"> </w:t>
      </w:r>
      <w:r>
        <w:rPr>
          <w:i/>
        </w:rPr>
        <w:t>t</w:t>
      </w:r>
      <w:r w:rsidR="009756C3" w:rsidRPr="009756C3">
        <w:rPr>
          <w:i/>
        </w:rPr>
        <w:t>horoughly read brief, ensure all aspects are understood to a reasonable level.</w:t>
      </w:r>
      <w:r>
        <w:rPr>
          <w:i/>
        </w:rPr>
        <w:t xml:space="preserve"> Attend lecture today on requirements.</w:t>
      </w:r>
    </w:p>
    <w:p w:rsidR="00567515" w:rsidRPr="00567515" w:rsidRDefault="00567515" w:rsidP="001C32EF">
      <w:pPr>
        <w:rPr>
          <w:i/>
        </w:rPr>
      </w:pPr>
    </w:p>
    <w:p w:rsidR="00375632" w:rsidRPr="00516D9D" w:rsidRDefault="001C32EF" w:rsidP="001C32EF">
      <w:r w:rsidRPr="00375632">
        <w:rPr>
          <w:b/>
        </w:rPr>
        <w:t>Next Meeting:</w:t>
      </w:r>
      <w:r w:rsidR="00516D9D">
        <w:rPr>
          <w:b/>
        </w:rPr>
        <w:t xml:space="preserve"> </w:t>
      </w:r>
      <w:r w:rsidR="00567515">
        <w:t>Friday 17</w:t>
      </w:r>
      <w:r w:rsidR="00567515" w:rsidRPr="00567515">
        <w:rPr>
          <w:vertAlign w:val="superscript"/>
        </w:rPr>
        <w:t>th</w:t>
      </w:r>
      <w:r w:rsidR="00567515">
        <w:t xml:space="preserve"> was suggested, although this will be confirmed later.</w:t>
      </w:r>
    </w:p>
    <w:p w:rsidR="00375632" w:rsidRDefault="00375632" w:rsidP="001C32EF"/>
    <w:p w:rsidR="001C32EF" w:rsidRPr="00375632" w:rsidRDefault="001C32EF" w:rsidP="001C32EF">
      <w:pPr>
        <w:rPr>
          <w:b/>
        </w:rPr>
      </w:pPr>
      <w:r w:rsidRPr="00375632">
        <w:rPr>
          <w:b/>
        </w:rPr>
        <w:t>Additional Comments:</w:t>
      </w:r>
    </w:p>
    <w:p w:rsidR="00375632" w:rsidRDefault="00375632" w:rsidP="001C32EF"/>
    <w:p w:rsidR="00375632" w:rsidRPr="00567515" w:rsidRDefault="00567515" w:rsidP="001C32EF">
      <w:pPr>
        <w:rPr>
          <w:i/>
        </w:rPr>
      </w:pPr>
      <w:r>
        <w:rPr>
          <w:i/>
        </w:rPr>
        <w:t xml:space="preserve">Levi was introduced to the team, and offered his services in coding, thus Jamie and Levi will form the coding team, with Jamie being in charge of GUI, and Levi in charge of the backend (Though these roles will remain flexible). There is a lecture today on Requirements, so we decided to attend this and then meet later in the week to discuss the requirements </w:t>
      </w:r>
      <w:bookmarkStart w:id="0" w:name="_GoBack"/>
      <w:bookmarkEnd w:id="0"/>
      <w:r>
        <w:rPr>
          <w:i/>
        </w:rPr>
        <w:t xml:space="preserve">as a group, where after </w:t>
      </w:r>
      <w:proofErr w:type="spellStart"/>
      <w:r>
        <w:rPr>
          <w:i/>
        </w:rPr>
        <w:t>Hedy</w:t>
      </w:r>
      <w:proofErr w:type="spellEnd"/>
      <w:r>
        <w:rPr>
          <w:i/>
        </w:rPr>
        <w:t xml:space="preserve"> will compile this into a finished requirements document.</w:t>
      </w:r>
    </w:p>
    <w:p w:rsidR="00375632" w:rsidRPr="00375632" w:rsidRDefault="00375632" w:rsidP="001C32EF">
      <w:pPr>
        <w:rPr>
          <w:i/>
        </w:rPr>
      </w:pPr>
    </w:p>
    <w:p w:rsidR="001C32EF" w:rsidRPr="001C32EF" w:rsidRDefault="001C32EF" w:rsidP="001C32EF"/>
    <w:sectPr w:rsidR="001C32EF" w:rsidRPr="001C32EF" w:rsidSect="009C73C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2EF"/>
    <w:rsid w:val="0007536F"/>
    <w:rsid w:val="001605B2"/>
    <w:rsid w:val="001C32EF"/>
    <w:rsid w:val="00375632"/>
    <w:rsid w:val="00516D9D"/>
    <w:rsid w:val="00567515"/>
    <w:rsid w:val="009756C3"/>
    <w:rsid w:val="009C73CA"/>
    <w:rsid w:val="00A73DB1"/>
    <w:rsid w:val="00B253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F968A8"/>
  <w14:defaultImageDpi w14:val="300"/>
  <w15:docId w15:val="{215ADB86-B3DE-4B2D-AE1F-27D9DBC8B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32E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32E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166298">
      <w:bodyDiv w:val="1"/>
      <w:marLeft w:val="0"/>
      <w:marRight w:val="0"/>
      <w:marTop w:val="0"/>
      <w:marBottom w:val="0"/>
      <w:divBdr>
        <w:top w:val="none" w:sz="0" w:space="0" w:color="auto"/>
        <w:left w:val="none" w:sz="0" w:space="0" w:color="auto"/>
        <w:bottom w:val="none" w:sz="0" w:space="0" w:color="auto"/>
        <w:right w:val="none" w:sz="0" w:space="0" w:color="auto"/>
      </w:divBdr>
    </w:div>
    <w:div w:id="10808319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9823052E</Template>
  <TotalTime>0</TotalTime>
  <Pages>1</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Fisher</dc:creator>
  <cp:keywords/>
  <dc:description/>
  <cp:lastModifiedBy>Jamie Chalmers</cp:lastModifiedBy>
  <cp:revision>3</cp:revision>
  <dcterms:created xsi:type="dcterms:W3CDTF">2017-02-14T12:30:00Z</dcterms:created>
  <dcterms:modified xsi:type="dcterms:W3CDTF">2017-02-14T12:38:00Z</dcterms:modified>
</cp:coreProperties>
</file>