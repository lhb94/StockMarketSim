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2A" w:rsidRPr="008F592A" w:rsidRDefault="008F592A" w:rsidP="008F592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 w:rsidRPr="008F592A">
        <w:rPr>
          <w:rFonts w:ascii="Calibri" w:eastAsia="Times New Roman" w:hAnsi="Calibri" w:cs="Times New Roman"/>
          <w:color w:val="17365D"/>
          <w:sz w:val="52"/>
          <w:szCs w:val="52"/>
          <w:lang w:eastAsia="en-GB"/>
        </w:rPr>
        <w:t>Meeting Minutes: Group 29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Meeting Type: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User Requirements identification 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Meeting Date: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23</w:t>
      </w:r>
      <w:r w:rsidRPr="008F592A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-02-2017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Meeting Start Time: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12</w:t>
      </w:r>
      <w:r w:rsidRPr="008F592A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:00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Meeting End Time: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13:00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Attendance: 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Chalmers, Jamie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Galal, Hedy Y</w:t>
      </w:r>
    </w:p>
    <w:p w:rsidR="008F592A" w:rsidRDefault="008F592A" w:rsidP="008F592A">
      <w:pPr>
        <w:spacing w:after="0" w:line="240" w:lineRule="auto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Grewal, </w:t>
      </w:r>
      <w:proofErr w:type="spellStart"/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Ankur</w:t>
      </w:r>
      <w:proofErr w:type="spellEnd"/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 </w:t>
      </w:r>
    </w:p>
    <w:p w:rsidR="008F592A" w:rsidRDefault="008F592A" w:rsidP="008F592A">
      <w:pPr>
        <w:spacing w:after="0" w:line="240" w:lineRule="auto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Harris-Browning, Levi</w:t>
      </w:r>
    </w:p>
    <w:p w:rsidR="008F592A" w:rsidRDefault="008F592A" w:rsidP="008F592A">
      <w:pPr>
        <w:spacing w:after="0" w:line="240" w:lineRule="auto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</w:pPr>
      <w:proofErr w:type="spellStart"/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Yijiang</w:t>
      </w:r>
      <w:proofErr w:type="spellEnd"/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 Sun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Absence: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Default="008F592A" w:rsidP="008F592A">
      <w:pPr>
        <w:spacing w:after="0" w:line="240" w:lineRule="auto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None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Progress: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First contact </w:t>
      </w:r>
      <w:proofErr w:type="gramStart"/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has been made</w:t>
      </w:r>
      <w:proofErr w:type="gramEnd"/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 between team. All members have seen project brief.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Actions: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After all team members attending the seminar, we was able to understand the types of requirements. We then worked on our project requirements and identify the functional, non-functional and domain requirements. In the meeting, we continued as a team to work through the document and identify the requirements. Each team member had given a page of the user requirement and had to identify the three types of requirement. 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 xml:space="preserve">Next Meeting: </w:t>
      </w:r>
      <w:r w:rsidRPr="008F592A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Not specified, </w:t>
      </w:r>
      <w:proofErr w:type="gramStart"/>
      <w:r w:rsidRPr="008F592A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will be discussed</w:t>
      </w:r>
      <w:proofErr w:type="gramEnd"/>
      <w:r w:rsidRPr="008F592A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informally.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GB"/>
        </w:rPr>
        <w:t>Additional Comments:</w:t>
      </w: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592A" w:rsidRPr="008F592A" w:rsidRDefault="008F592A" w:rsidP="008F5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92A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This meeting was primarily to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identify the requirements for the project. Hedy and Dastan will type up the requirements in a document and upload it to the google Drive so all the team member can view it and recheck the document. </w:t>
      </w:r>
      <w:r w:rsidR="002D4FC1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 xml:space="preserve">Levi, Sun and Jamie will look into class diagrams. </w:t>
      </w:r>
    </w:p>
    <w:p w:rsidR="0095061A" w:rsidRPr="008F592A" w:rsidRDefault="008F592A" w:rsidP="008F592A">
      <w:r w:rsidRPr="008F59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End w:id="0"/>
    </w:p>
    <w:sectPr w:rsidR="0095061A" w:rsidRPr="008F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2A"/>
    <w:rsid w:val="002D4FC1"/>
    <w:rsid w:val="008F592A"/>
    <w:rsid w:val="009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46A"/>
  <w15:chartTrackingRefBased/>
  <w15:docId w15:val="{493C4E9C-71ED-4B77-B1AF-F462FB11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F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A964D98C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 Galal</dc:creator>
  <cp:keywords/>
  <dc:description/>
  <cp:lastModifiedBy>Hedy Galal</cp:lastModifiedBy>
  <cp:revision>2</cp:revision>
  <dcterms:created xsi:type="dcterms:W3CDTF">2017-02-23T16:20:00Z</dcterms:created>
  <dcterms:modified xsi:type="dcterms:W3CDTF">2017-02-23T16:20:00Z</dcterms:modified>
</cp:coreProperties>
</file>